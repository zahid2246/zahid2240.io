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5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9"/>
        <w:gridCol w:w="757"/>
        <w:gridCol w:w="6810"/>
      </w:tblGrid>
      <w:tr w:rsidR="001B2ABD" w14:paraId="3F7AF073" w14:textId="77777777" w:rsidTr="002B2EB0">
        <w:trPr>
          <w:trHeight w:val="5004"/>
        </w:trPr>
        <w:tc>
          <w:tcPr>
            <w:tcW w:w="3789" w:type="dxa"/>
            <w:vAlign w:val="bottom"/>
          </w:tcPr>
          <w:p w14:paraId="4D8D181B" w14:textId="7AEC18EC" w:rsidR="001B2ABD" w:rsidRPr="001F146F" w:rsidRDefault="00BD5E29" w:rsidP="00FD1019">
            <w:r>
              <w:rPr>
                <w:noProof/>
              </w:rPr>
              <w:drawing>
                <wp:inline distT="0" distB="0" distL="0" distR="0" wp14:anchorId="464818E4" wp14:editId="705C8047">
                  <wp:extent cx="1754372" cy="1563370"/>
                  <wp:effectExtent l="0" t="0" r="0" b="0"/>
                  <wp:docPr id="5" name="Picture 5" descr="A picture containing necktie, person, wearing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necktie, person, wearing, pers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76" cy="156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14:paraId="38E29DE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10" w:type="dxa"/>
            <w:vAlign w:val="bottom"/>
          </w:tcPr>
          <w:p w14:paraId="68CF5A96" w14:textId="3F4BD2F8" w:rsidR="001B2ABD" w:rsidRDefault="00BA442A" w:rsidP="001B2ABD">
            <w:pPr>
              <w:pStyle w:val="Title"/>
            </w:pPr>
            <w:r>
              <w:t>mukhtiar ahmed</w:t>
            </w:r>
          </w:p>
          <w:p w14:paraId="75D31FE1" w14:textId="283F4CAC" w:rsidR="001B2ABD" w:rsidRDefault="00BA442A" w:rsidP="001B2ABD">
            <w:pPr>
              <w:pStyle w:val="Subtitle"/>
            </w:pPr>
            <w:r>
              <w:rPr>
                <w:spacing w:val="0"/>
                <w:w w:val="100"/>
              </w:rPr>
              <w:t>ELECTRICAL ENGINEER</w:t>
            </w:r>
          </w:p>
        </w:tc>
      </w:tr>
      <w:tr w:rsidR="001B2ABD" w14:paraId="40380A0D" w14:textId="77777777" w:rsidTr="002B2EB0">
        <w:trPr>
          <w:trHeight w:val="10298"/>
        </w:trPr>
        <w:tc>
          <w:tcPr>
            <w:tcW w:w="3789" w:type="dxa"/>
          </w:tcPr>
          <w:sdt>
            <w:sdtPr>
              <w:id w:val="-1711873194"/>
              <w:placeholder>
                <w:docPart w:val="8BBB8DF287F54F14BACCB4CAEC64EB6C"/>
              </w:placeholder>
              <w:temporary/>
              <w:showingPlcHdr/>
              <w15:appearance w15:val="hidden"/>
            </w:sdtPr>
            <w:sdtEndPr/>
            <w:sdtContent>
              <w:p w14:paraId="6A67536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A8ACFF" w14:textId="5B6A9116" w:rsidR="00036450" w:rsidRDefault="00036450" w:rsidP="002B2EB0"/>
          <w:p w14:paraId="22018296" w14:textId="77777777" w:rsidR="00036450" w:rsidRDefault="00036450" w:rsidP="00036450"/>
          <w:sdt>
            <w:sdtPr>
              <w:id w:val="-1954003311"/>
              <w:placeholder>
                <w:docPart w:val="73E41780778F4A0F87A23DA56C4C7CD4"/>
              </w:placeholder>
              <w:temporary/>
              <w:showingPlcHdr/>
              <w15:appearance w15:val="hidden"/>
            </w:sdtPr>
            <w:sdtEndPr/>
            <w:sdtContent>
              <w:p w14:paraId="2EFB871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C6BB6D35E874D69836EAAF6B33B0689"/>
              </w:placeholder>
              <w:temporary/>
              <w:showingPlcHdr/>
              <w15:appearance w15:val="hidden"/>
            </w:sdtPr>
            <w:sdtEndPr/>
            <w:sdtContent>
              <w:p w14:paraId="0279511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328EF39" w14:textId="7AA30F91" w:rsidR="004D3011" w:rsidRDefault="004E6CD5" w:rsidP="004D3011">
            <w:r>
              <w:t>+9203012899920</w:t>
            </w:r>
          </w:p>
          <w:p w14:paraId="546E0798" w14:textId="77777777" w:rsidR="004D3011" w:rsidRPr="004D3011" w:rsidRDefault="004D3011" w:rsidP="004D3011"/>
          <w:sdt>
            <w:sdtPr>
              <w:id w:val="67859272"/>
              <w:placeholder>
                <w:docPart w:val="3CF9C8D4CD9A4742B91B0BA62A122EF6"/>
              </w:placeholder>
              <w:temporary/>
              <w:showingPlcHdr/>
              <w15:appearance w15:val="hidden"/>
            </w:sdtPr>
            <w:sdtEndPr/>
            <w:sdtContent>
              <w:p w14:paraId="1C26314D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03E1611" w14:textId="5A4F44FA" w:rsidR="004D3011" w:rsidRDefault="004E6CD5" w:rsidP="004D3011">
            <w:r>
              <w:t>ENG MUKHTIR AHMED BALOUCH</w:t>
            </w:r>
          </w:p>
          <w:p w14:paraId="23B0C539" w14:textId="1D893E3F" w:rsidR="004D3011" w:rsidRDefault="004D3011" w:rsidP="004D3011"/>
          <w:p w14:paraId="3525B407" w14:textId="031082FF" w:rsidR="004E6CD5" w:rsidRDefault="004E6CD5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</w:p>
          <w:p w14:paraId="2B7E2B15" w14:textId="45A6B286" w:rsidR="004E6CD5" w:rsidRPr="004E6CD5" w:rsidRDefault="004E6CD5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www.engmukhtiarahmed2246@gmail.com</w:t>
            </w:r>
          </w:p>
          <w:p w14:paraId="2E1035FD" w14:textId="77777777" w:rsidR="004D3011" w:rsidRDefault="004E6CD5" w:rsidP="004E6CD5">
            <w:pPr>
              <w:pStyle w:val="Heading3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hobbies</w:t>
            </w:r>
          </w:p>
          <w:p w14:paraId="036CFF4F" w14:textId="77777777" w:rsidR="004E6CD5" w:rsidRDefault="004E6CD5" w:rsidP="004E6CD5">
            <w:r>
              <w:t>STUDY</w:t>
            </w:r>
          </w:p>
          <w:p w14:paraId="643BD224" w14:textId="77777777" w:rsidR="004E6CD5" w:rsidRDefault="004E6CD5" w:rsidP="004E6CD5">
            <w:r>
              <w:t>LEARNING</w:t>
            </w:r>
          </w:p>
          <w:p w14:paraId="34ACC077" w14:textId="77777777" w:rsidR="004E6CD5" w:rsidRDefault="004E6CD5" w:rsidP="004E6CD5">
            <w:r>
              <w:t>RESEARCH</w:t>
            </w:r>
          </w:p>
          <w:p w14:paraId="09CCAF74" w14:textId="69426F17" w:rsidR="004E6CD5" w:rsidRPr="004E6CD5" w:rsidRDefault="004E6CD5" w:rsidP="004E6CD5"/>
        </w:tc>
        <w:tc>
          <w:tcPr>
            <w:tcW w:w="757" w:type="dxa"/>
          </w:tcPr>
          <w:p w14:paraId="0C73A22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10" w:type="dxa"/>
          </w:tcPr>
          <w:sdt>
            <w:sdtPr>
              <w:id w:val="1049110328"/>
              <w:placeholder>
                <w:docPart w:val="6F3A18BA47434AACBC83C4CED6C5926E"/>
              </w:placeholder>
              <w:temporary/>
              <w:showingPlcHdr/>
              <w15:appearance w15:val="hidden"/>
            </w:sdtPr>
            <w:sdtEndPr/>
            <w:sdtContent>
              <w:p w14:paraId="4B21523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5B0455" w14:textId="75F1E5BA" w:rsidR="00036450" w:rsidRPr="00036450" w:rsidRDefault="00BA442A" w:rsidP="00B359E4">
            <w:pPr>
              <w:pStyle w:val="Heading4"/>
            </w:pPr>
            <w:r>
              <w:t>GOVT: DEGREE COLLEGE THUL</w:t>
            </w:r>
          </w:p>
          <w:p w14:paraId="36C20540" w14:textId="4722FCC7" w:rsidR="00036450" w:rsidRPr="00B359E4" w:rsidRDefault="00BA442A" w:rsidP="00B359E4">
            <w:pPr>
              <w:pStyle w:val="Date"/>
            </w:pPr>
            <w:r>
              <w:t>20</w:t>
            </w:r>
            <w:r w:rsidR="005078F6">
              <w:t>16</w:t>
            </w:r>
            <w:r w:rsidR="00036450" w:rsidRPr="00B359E4">
              <w:t xml:space="preserve"> - </w:t>
            </w:r>
            <w:r>
              <w:t>20</w:t>
            </w:r>
            <w:r w:rsidR="005078F6">
              <w:t>20</w:t>
            </w:r>
          </w:p>
          <w:p w14:paraId="77B7B746" w14:textId="69C09A9A" w:rsidR="00A85E6B" w:rsidRDefault="00036450" w:rsidP="005078F6">
            <w:r w:rsidRPr="00036450">
              <w:t>[</w:t>
            </w:r>
            <w:r w:rsidR="00A85E6B">
              <w:t xml:space="preserve"> I Have done my education from this college. I have got 80% marks in matriculation and top in school. </w:t>
            </w:r>
          </w:p>
          <w:p w14:paraId="1CF7F5F7" w14:textId="2F2885F0" w:rsidR="00A85E6B" w:rsidRPr="00B359E4" w:rsidRDefault="00A85E6B" w:rsidP="005078F6">
            <w:r>
              <w:t>And</w:t>
            </w:r>
            <w:r w:rsidR="00A421B1">
              <w:t xml:space="preserve"> after</w:t>
            </w:r>
            <w:r>
              <w:t xml:space="preserve"> th</w:t>
            </w:r>
            <w:r w:rsidR="00A421B1">
              <w:t>at I complete intermediate in 91% marks]</w:t>
            </w:r>
          </w:p>
          <w:p w14:paraId="7631ACFA" w14:textId="3B4FE454" w:rsidR="00036450" w:rsidRPr="00B359E4" w:rsidRDefault="00036450" w:rsidP="00B359E4">
            <w:pPr>
              <w:pStyle w:val="Date"/>
            </w:pPr>
          </w:p>
          <w:p w14:paraId="4628C904" w14:textId="59709971" w:rsidR="00036450" w:rsidRDefault="00A421B1" w:rsidP="00036450">
            <w:pPr>
              <w:pStyle w:val="Heading2"/>
            </w:pPr>
            <w:r>
              <w:t xml:space="preserve">computer cours </w:t>
            </w:r>
          </w:p>
          <w:p w14:paraId="25B46710" w14:textId="26995A01" w:rsidR="00036450" w:rsidRDefault="00A421B1" w:rsidP="00B359E4">
            <w:pPr>
              <w:pStyle w:val="Heading4"/>
              <w:rPr>
                <w:bCs/>
              </w:rPr>
            </w:pPr>
            <w:r>
              <w:t xml:space="preserve">C++, MS </w:t>
            </w:r>
            <w:proofErr w:type="gramStart"/>
            <w:r>
              <w:t>WORD</w:t>
            </w:r>
            <w:proofErr w:type="gramEnd"/>
            <w:r>
              <w:t xml:space="preserve"> AND POWER POINT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14E284AA" w14:textId="14289580" w:rsidR="00036450" w:rsidRPr="00036450" w:rsidRDefault="00A421B1" w:rsidP="00B359E4">
            <w:pPr>
              <w:pStyle w:val="Date"/>
            </w:pPr>
            <w:r>
              <w:t xml:space="preserve">02-04-2019 TO </w:t>
            </w:r>
            <w:r w:rsidR="00185A29">
              <w:t>29-08-2019</w:t>
            </w:r>
          </w:p>
          <w:p w14:paraId="51083BE8" w14:textId="4CA8B1DB" w:rsidR="00036450" w:rsidRDefault="00185A29" w:rsidP="00036450">
            <w:r>
              <w:t xml:space="preserve">[ In this course I have learned about C++ </w:t>
            </w:r>
            <w:r w:rsidR="00245744">
              <w:t>Programming,</w:t>
            </w:r>
            <w:r>
              <w:t xml:space="preserve"> </w:t>
            </w:r>
            <w:r w:rsidR="00280950">
              <w:t>MS WORD</w:t>
            </w:r>
            <w:r>
              <w:t xml:space="preserve"> And Power Point.]</w:t>
            </w:r>
          </w:p>
          <w:p w14:paraId="43EF1E6E" w14:textId="77777777" w:rsidR="004D3011" w:rsidRDefault="004D3011" w:rsidP="00036450"/>
          <w:p w14:paraId="476F320F" w14:textId="7334DFA5" w:rsidR="004D3011" w:rsidRPr="004D3011" w:rsidRDefault="00185A29" w:rsidP="00B359E4">
            <w:pPr>
              <w:pStyle w:val="Heading4"/>
              <w:rPr>
                <w:bCs/>
              </w:rPr>
            </w:pPr>
            <w:r>
              <w:t>TECHNICAL COURSE AND TRAINING</w:t>
            </w:r>
            <w:r w:rsidR="004D3011" w:rsidRPr="004D3011">
              <w:t xml:space="preserve">  </w:t>
            </w:r>
          </w:p>
          <w:p w14:paraId="0FE049F6" w14:textId="062C79EC" w:rsidR="004D3011" w:rsidRPr="004D3011" w:rsidRDefault="00185A29" w:rsidP="00B359E4">
            <w:pPr>
              <w:pStyle w:val="Date"/>
            </w:pPr>
            <w:r>
              <w:t xml:space="preserve">[ 28-09-2021 TO </w:t>
            </w:r>
            <w:r w:rsidR="00280950">
              <w:t>29-09-2021</w:t>
            </w:r>
            <w:r w:rsidR="00245744">
              <w:t>]</w:t>
            </w:r>
          </w:p>
          <w:p w14:paraId="2A82140C" w14:textId="4439E21B" w:rsidR="004D3011" w:rsidRPr="004D3011" w:rsidRDefault="00280950" w:rsidP="004D3011">
            <w:r>
              <w:t>[ One Day Training on Root Cause Analysis]</w:t>
            </w:r>
          </w:p>
          <w:p w14:paraId="5B47D43E" w14:textId="77777777" w:rsidR="004D3011" w:rsidRDefault="004D3011" w:rsidP="00036450"/>
          <w:p w14:paraId="0D3ED894" w14:textId="3F076E26" w:rsidR="00280950" w:rsidRPr="00280950" w:rsidRDefault="00280950" w:rsidP="00280950">
            <w:pPr>
              <w:pStyle w:val="Heading4"/>
            </w:pPr>
            <w:r>
              <w:t>MEMBERSHIP OF PROFESSIONAL</w:t>
            </w:r>
          </w:p>
          <w:p w14:paraId="61463AF3" w14:textId="04344CB6" w:rsidR="00245744" w:rsidRDefault="00280950" w:rsidP="00245744">
            <w:pPr>
              <w:pStyle w:val="Date"/>
            </w:pPr>
            <w:r>
              <w:t>[ ENGINEERING TESTING SERVICE</w:t>
            </w:r>
          </w:p>
          <w:p w14:paraId="656F979D" w14:textId="05185667" w:rsidR="00245744" w:rsidRDefault="00245744" w:rsidP="00245744"/>
          <w:p w14:paraId="11B76445" w14:textId="59F01332" w:rsidR="00245744" w:rsidRDefault="00245744" w:rsidP="0024574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LANGUAGES:</w:t>
            </w:r>
          </w:p>
          <w:p w14:paraId="0D5E89BC" w14:textId="3E7C4777" w:rsidR="00245744" w:rsidRDefault="00245744" w:rsidP="00245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</w:t>
            </w:r>
          </w:p>
          <w:p w14:paraId="40CE6E88" w14:textId="5D475CD3" w:rsidR="00245744" w:rsidRDefault="00245744" w:rsidP="00245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  <w:p w14:paraId="15C0E804" w14:textId="7C852669" w:rsidR="00245744" w:rsidRPr="00245744" w:rsidRDefault="00245744" w:rsidP="00245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Sindhi</w:t>
            </w:r>
          </w:p>
          <w:p w14:paraId="63AF8F95" w14:textId="61242FA7" w:rsidR="00245744" w:rsidRDefault="00245744" w:rsidP="00245744"/>
          <w:p w14:paraId="4445026B" w14:textId="77777777" w:rsidR="00245744" w:rsidRPr="00245744" w:rsidRDefault="00245744" w:rsidP="00245744"/>
          <w:p w14:paraId="75E729B5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F347302" wp14:editId="4A2D14D4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0E673F5" w14:textId="77777777" w:rsidR="0043117B" w:rsidRDefault="002A2979" w:rsidP="000C45FF">
      <w:pPr>
        <w:tabs>
          <w:tab w:val="left" w:pos="990"/>
        </w:tabs>
      </w:pPr>
    </w:p>
    <w:sectPr w:rsidR="0043117B" w:rsidSect="002B2EB0">
      <w:headerReference w:type="default" r:id="rId11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2A97" w14:textId="77777777" w:rsidR="00BA442A" w:rsidRDefault="00BA442A" w:rsidP="000C45FF">
      <w:r>
        <w:separator/>
      </w:r>
    </w:p>
  </w:endnote>
  <w:endnote w:type="continuationSeparator" w:id="0">
    <w:p w14:paraId="6D9A1D29" w14:textId="77777777" w:rsidR="00BA442A" w:rsidRDefault="00BA44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E1A8" w14:textId="77777777" w:rsidR="00BA442A" w:rsidRDefault="00BA442A" w:rsidP="000C45FF">
      <w:r>
        <w:separator/>
      </w:r>
    </w:p>
  </w:footnote>
  <w:footnote w:type="continuationSeparator" w:id="0">
    <w:p w14:paraId="2BA4BB93" w14:textId="77777777" w:rsidR="00BA442A" w:rsidRDefault="00BA44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DB64" w14:textId="70013DCF" w:rsidR="000C45FF" w:rsidRDefault="002B2EB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518ED" wp14:editId="394ACA6D">
          <wp:simplePos x="0" y="0"/>
          <wp:positionH relativeFrom="page">
            <wp:posOffset>10477500</wp:posOffset>
          </wp:positionH>
          <wp:positionV relativeFrom="page">
            <wp:posOffset>7721600</wp:posOffset>
          </wp:positionV>
          <wp:extent cx="9817100" cy="9628127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7100" cy="9628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2A"/>
    <w:rsid w:val="00036450"/>
    <w:rsid w:val="00094499"/>
    <w:rsid w:val="000C45FF"/>
    <w:rsid w:val="000E3FD1"/>
    <w:rsid w:val="00112054"/>
    <w:rsid w:val="001317D8"/>
    <w:rsid w:val="001525E1"/>
    <w:rsid w:val="00180329"/>
    <w:rsid w:val="00185A29"/>
    <w:rsid w:val="0019001F"/>
    <w:rsid w:val="001A74A5"/>
    <w:rsid w:val="001B2ABD"/>
    <w:rsid w:val="001E0391"/>
    <w:rsid w:val="001E1759"/>
    <w:rsid w:val="001F146F"/>
    <w:rsid w:val="001F1ECC"/>
    <w:rsid w:val="002400EB"/>
    <w:rsid w:val="00245744"/>
    <w:rsid w:val="00256CF7"/>
    <w:rsid w:val="00280950"/>
    <w:rsid w:val="00281FD5"/>
    <w:rsid w:val="002A2979"/>
    <w:rsid w:val="002B2EB0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E6CD5"/>
    <w:rsid w:val="005078F6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421B1"/>
    <w:rsid w:val="00A85E6B"/>
    <w:rsid w:val="00AD0A50"/>
    <w:rsid w:val="00AD76E2"/>
    <w:rsid w:val="00B20152"/>
    <w:rsid w:val="00B359E4"/>
    <w:rsid w:val="00B57D98"/>
    <w:rsid w:val="00B70850"/>
    <w:rsid w:val="00BA442A"/>
    <w:rsid w:val="00BD5E29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D40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FD101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r.%20Zahid%20Hussain\AppData\Local\Microsoft\Office\16.0\DTS\en-US%7b44A1FCB7-15D5-45CA-AA3D-3096CAF5A8CB%7d\%7b3A7D4F99-4552-4F4F-A3DA-A056926C018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BB8DF287F54F14BACCB4CAEC64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22A9C-1DB7-4727-81FF-C100DBC71D22}"/>
      </w:docPartPr>
      <w:docPartBody>
        <w:p w:rsidR="00000000" w:rsidRDefault="007B1C4D">
          <w:pPr>
            <w:pStyle w:val="8BBB8DF287F54F14BACCB4CAEC64EB6C"/>
          </w:pPr>
          <w:r w:rsidRPr="00D5459D">
            <w:t>Profile</w:t>
          </w:r>
        </w:p>
      </w:docPartBody>
    </w:docPart>
    <w:docPart>
      <w:docPartPr>
        <w:name w:val="73E41780778F4A0F87A23DA56C4C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F43AD-ED27-4191-BA52-7228D6018978}"/>
      </w:docPartPr>
      <w:docPartBody>
        <w:p w:rsidR="00000000" w:rsidRDefault="007B1C4D">
          <w:pPr>
            <w:pStyle w:val="73E41780778F4A0F87A23DA56C4C7CD4"/>
          </w:pPr>
          <w:r w:rsidRPr="00CB0055">
            <w:t>Contact</w:t>
          </w:r>
        </w:p>
      </w:docPartBody>
    </w:docPart>
    <w:docPart>
      <w:docPartPr>
        <w:name w:val="9C6BB6D35E874D69836EAAF6B33B0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9B04-41A6-4187-A97A-5AC87D9CD3FE}"/>
      </w:docPartPr>
      <w:docPartBody>
        <w:p w:rsidR="00000000" w:rsidRDefault="007B1C4D">
          <w:pPr>
            <w:pStyle w:val="9C6BB6D35E874D69836EAAF6B33B0689"/>
          </w:pPr>
          <w:r w:rsidRPr="004D3011">
            <w:t>PHONE:</w:t>
          </w:r>
        </w:p>
      </w:docPartBody>
    </w:docPart>
    <w:docPart>
      <w:docPartPr>
        <w:name w:val="3CF9C8D4CD9A4742B91B0BA62A12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10370-E64F-4389-BF6B-CC2ADDF89991}"/>
      </w:docPartPr>
      <w:docPartBody>
        <w:p w:rsidR="00000000" w:rsidRDefault="007B1C4D">
          <w:pPr>
            <w:pStyle w:val="3CF9C8D4CD9A4742B91B0BA62A122EF6"/>
          </w:pPr>
          <w:r w:rsidRPr="004D3011">
            <w:t>WEBSITE:</w:t>
          </w:r>
        </w:p>
      </w:docPartBody>
    </w:docPart>
    <w:docPart>
      <w:docPartPr>
        <w:name w:val="6F3A18BA47434AACBC83C4CED6C59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5BB05-078E-4287-BACC-712C7BFC3E4B}"/>
      </w:docPartPr>
      <w:docPartBody>
        <w:p w:rsidR="00000000" w:rsidRDefault="007B1C4D">
          <w:pPr>
            <w:pStyle w:val="6F3A18BA47434AACBC83C4CED6C5926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F9C0AA0634B0A93FE32AB44C4ABCB">
    <w:name w:val="9B6F9C0AA0634B0A93FE32AB44C4ABCB"/>
  </w:style>
  <w:style w:type="paragraph" w:customStyle="1" w:styleId="0CA1A3AB6A4C495B842FD68168990C7B">
    <w:name w:val="0CA1A3AB6A4C495B842FD68168990C7B"/>
  </w:style>
  <w:style w:type="paragraph" w:customStyle="1" w:styleId="8BBB8DF287F54F14BACCB4CAEC64EB6C">
    <w:name w:val="8BBB8DF287F54F14BACCB4CAEC64EB6C"/>
  </w:style>
  <w:style w:type="paragraph" w:customStyle="1" w:styleId="ED010601017D4649B71A5D633007E38C">
    <w:name w:val="ED010601017D4649B71A5D633007E38C"/>
  </w:style>
  <w:style w:type="paragraph" w:customStyle="1" w:styleId="73E41780778F4A0F87A23DA56C4C7CD4">
    <w:name w:val="73E41780778F4A0F87A23DA56C4C7CD4"/>
  </w:style>
  <w:style w:type="paragraph" w:customStyle="1" w:styleId="9C6BB6D35E874D69836EAAF6B33B0689">
    <w:name w:val="9C6BB6D35E874D69836EAAF6B33B0689"/>
  </w:style>
  <w:style w:type="paragraph" w:customStyle="1" w:styleId="DDB7F11FFB9148E9B641A74351A4A113">
    <w:name w:val="DDB7F11FFB9148E9B641A74351A4A113"/>
  </w:style>
  <w:style w:type="paragraph" w:customStyle="1" w:styleId="3CF9C8D4CD9A4742B91B0BA62A122EF6">
    <w:name w:val="3CF9C8D4CD9A4742B91B0BA62A122EF6"/>
  </w:style>
  <w:style w:type="paragraph" w:customStyle="1" w:styleId="9273273A7BF541A5A17602BD84E119DF">
    <w:name w:val="9273273A7BF541A5A17602BD84E119DF"/>
  </w:style>
  <w:style w:type="paragraph" w:customStyle="1" w:styleId="87CB5132403248DEA5C925083815C174">
    <w:name w:val="87CB5132403248DEA5C925083815C17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3AF08D686E46C3A828F2C09B3FDF37">
    <w:name w:val="EC3AF08D686E46C3A828F2C09B3FDF37"/>
  </w:style>
  <w:style w:type="paragraph" w:customStyle="1" w:styleId="D0AF8BD43E124B0C9FE9EE09B56972B4">
    <w:name w:val="D0AF8BD43E124B0C9FE9EE09B56972B4"/>
  </w:style>
  <w:style w:type="paragraph" w:customStyle="1" w:styleId="621BA2A8FAF9491FB472BB8951ABA680">
    <w:name w:val="621BA2A8FAF9491FB472BB8951ABA680"/>
  </w:style>
  <w:style w:type="paragraph" w:customStyle="1" w:styleId="0F0DFCD51CBF4D00BCFE4A86FA765BB1">
    <w:name w:val="0F0DFCD51CBF4D00BCFE4A86FA765BB1"/>
  </w:style>
  <w:style w:type="paragraph" w:customStyle="1" w:styleId="7C46644454E14EE5B6CC5347BD551C5F">
    <w:name w:val="7C46644454E14EE5B6CC5347BD551C5F"/>
  </w:style>
  <w:style w:type="paragraph" w:customStyle="1" w:styleId="1F4202D803794078A92AF2BAB0B12FD5">
    <w:name w:val="1F4202D803794078A92AF2BAB0B12FD5"/>
  </w:style>
  <w:style w:type="paragraph" w:customStyle="1" w:styleId="6F3A18BA47434AACBC83C4CED6C5926E">
    <w:name w:val="6F3A18BA47434AACBC83C4CED6C5926E"/>
  </w:style>
  <w:style w:type="paragraph" w:customStyle="1" w:styleId="7021926E4C604BFEA9CD08F4CB39D8A1">
    <w:name w:val="7021926E4C604BFEA9CD08F4CB39D8A1"/>
  </w:style>
  <w:style w:type="paragraph" w:customStyle="1" w:styleId="110BF3CDB9CD4C4BBFE3574A90245C3C">
    <w:name w:val="110BF3CDB9CD4C4BBFE3574A90245C3C"/>
  </w:style>
  <w:style w:type="paragraph" w:customStyle="1" w:styleId="150B224C41B1414B9451719B8AE8F503">
    <w:name w:val="150B224C41B1414B9451719B8AE8F503"/>
  </w:style>
  <w:style w:type="paragraph" w:customStyle="1" w:styleId="8CF35A8756B54229BA6DD49883B58E8E">
    <w:name w:val="8CF35A8756B54229BA6DD49883B58E8E"/>
  </w:style>
  <w:style w:type="paragraph" w:customStyle="1" w:styleId="B30ED779EAF54912836BE716DD2D4B77">
    <w:name w:val="B30ED779EAF54912836BE716DD2D4B77"/>
  </w:style>
  <w:style w:type="paragraph" w:customStyle="1" w:styleId="F0ECD63A2E444B7CADA04CB916E0789B">
    <w:name w:val="F0ECD63A2E444B7CADA04CB916E0789B"/>
  </w:style>
  <w:style w:type="paragraph" w:customStyle="1" w:styleId="C23D014410A149DB9288E3BD27FAF212">
    <w:name w:val="C23D014410A149DB9288E3BD27FAF212"/>
  </w:style>
  <w:style w:type="paragraph" w:customStyle="1" w:styleId="380F3BEBBDF543FEB6682420BE3BE55F">
    <w:name w:val="380F3BEBBDF543FEB6682420BE3BE55F"/>
  </w:style>
  <w:style w:type="paragraph" w:customStyle="1" w:styleId="6D9BEADB4D344930ABC9F6C929FE5819">
    <w:name w:val="6D9BEADB4D344930ABC9F6C929FE5819"/>
  </w:style>
  <w:style w:type="paragraph" w:customStyle="1" w:styleId="A6CE3173EDF64790A9223D75ACDF4B47">
    <w:name w:val="A6CE3173EDF64790A9223D75ACDF4B47"/>
  </w:style>
  <w:style w:type="paragraph" w:customStyle="1" w:styleId="8B23E0AFEB1F41148F438E9436105F3C">
    <w:name w:val="8B23E0AFEB1F41148F438E9436105F3C"/>
  </w:style>
  <w:style w:type="paragraph" w:customStyle="1" w:styleId="C433609A45074651BD7950AB6039842B">
    <w:name w:val="C433609A45074651BD7950AB6039842B"/>
  </w:style>
  <w:style w:type="paragraph" w:customStyle="1" w:styleId="ED6B15648ACA4C739E6C8B00FE60B0FB">
    <w:name w:val="ED6B15648ACA4C739E6C8B00FE60B0FB"/>
  </w:style>
  <w:style w:type="paragraph" w:customStyle="1" w:styleId="6B320BE05A874146AB26FE6F28F727F3">
    <w:name w:val="6B320BE05A874146AB26FE6F28F727F3"/>
  </w:style>
  <w:style w:type="paragraph" w:customStyle="1" w:styleId="CF670FE819D54232905BEC703CD4B320">
    <w:name w:val="CF670FE819D54232905BEC703CD4B320"/>
  </w:style>
  <w:style w:type="paragraph" w:customStyle="1" w:styleId="F13D8767DB7E49A6B68294ABC889BF4F">
    <w:name w:val="F13D8767DB7E49A6B68294ABC889BF4F"/>
  </w:style>
  <w:style w:type="paragraph" w:customStyle="1" w:styleId="96B5241B98AE4992A42607A2B52054D4">
    <w:name w:val="96B5241B98AE4992A42607A2B52054D4"/>
  </w:style>
  <w:style w:type="paragraph" w:customStyle="1" w:styleId="06A28A88A94C4DEFB46175E66E265F8A">
    <w:name w:val="06A28A88A94C4DEFB46175E66E265F8A"/>
  </w:style>
  <w:style w:type="paragraph" w:customStyle="1" w:styleId="8B29914D32C04B6FBE326F1AE6006ABE">
    <w:name w:val="8B29914D32C04B6FBE326F1AE6006ABE"/>
  </w:style>
  <w:style w:type="paragraph" w:customStyle="1" w:styleId="8656B5161D9841DF8D9950DADDE2E8F3">
    <w:name w:val="8656B5161D9841DF8D9950DADDE2E8F3"/>
  </w:style>
  <w:style w:type="paragraph" w:customStyle="1" w:styleId="F1E2D31EFC18463181DC3326CB6C0758">
    <w:name w:val="F1E2D31EFC18463181DC3326CB6C0758"/>
  </w:style>
  <w:style w:type="paragraph" w:customStyle="1" w:styleId="A0C54E05694849C6AAB9B2156BB5A0CB">
    <w:name w:val="A0C54E05694849C6AAB9B2156BB5A0CB"/>
  </w:style>
  <w:style w:type="paragraph" w:customStyle="1" w:styleId="B5EE84B905C34ECEAE629AC8DF0F7419">
    <w:name w:val="B5EE84B905C34ECEAE629AC8DF0F741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377C3D4156E4F73BC815ABA2F2C93DB">
    <w:name w:val="D377C3D4156E4F73BC815ABA2F2C9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23C2772425E4585C7552A67E65D11" ma:contentTypeVersion="7" ma:contentTypeDescription="Create a new document." ma:contentTypeScope="" ma:versionID="7edff2c0dd3c3bfb66a9c12084437b61">
  <xsd:schema xmlns:xsd="http://www.w3.org/2001/XMLSchema" xmlns:xs="http://www.w3.org/2001/XMLSchema" xmlns:p="http://schemas.microsoft.com/office/2006/metadata/properties" xmlns:ns3="966546ec-7ed6-4cb6-8b17-eca2496e20b1" xmlns:ns4="5f36d231-eff7-4905-a21a-9f97fe5c123e" targetNamespace="http://schemas.microsoft.com/office/2006/metadata/properties" ma:root="true" ma:fieldsID="99b1e0975a9c85a6683d2c47a0bd7001" ns3:_="" ns4:_="">
    <xsd:import namespace="966546ec-7ed6-4cb6-8b17-eca2496e20b1"/>
    <xsd:import namespace="5f36d231-eff7-4905-a21a-9f97fe5c12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546ec-7ed6-4cb6-8b17-eca2496e20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6d231-eff7-4905-a21a-9f97fe5c1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7D4D8-8DD6-4898-9D52-EAE7F3416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546ec-7ed6-4cb6-8b17-eca2496e20b1"/>
    <ds:schemaRef ds:uri="5f36d231-eff7-4905-a21a-9f97fe5c1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C7E60-0EC3-4A85-89F7-AA8AE9688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C30D9-6970-4166-A2E3-A2FE4C5EAB3D}">
  <ds:schemaRefs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5f36d231-eff7-4905-a21a-9f97fe5c123e"/>
    <ds:schemaRef ds:uri="http://schemas.microsoft.com/office/infopath/2007/PartnerControls"/>
    <ds:schemaRef ds:uri="966546ec-7ed6-4cb6-8b17-eca2496e20b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{3A7D4F99-4552-4F4F-A3DA-A056926C0188}tf00546271_win32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2021-11-23T12:59:00Z</dcterms:created>
  <dcterms:modified xsi:type="dcterms:W3CDTF">2021-11-23T12:59:00Z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0x0101001A623C2772425E4585C7552A67E65D11</vt:lpwstr>
  </property>
</Properties>
</file>